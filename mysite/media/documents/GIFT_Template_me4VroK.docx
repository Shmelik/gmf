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C64" w:rsidRPr="00B1411A" w:rsidRDefault="00154C64" w:rsidP="00154C64">
      <w:pPr>
        <w:pStyle w:val="af1"/>
      </w:pPr>
      <w:r w:rsidRPr="00B1411A">
        <w:t xml:space="preserve">Версия данного шаблона – </w:t>
      </w:r>
      <w:r w:rsidR="00767EE0">
        <w:rPr>
          <w:lang w:val="en-US"/>
        </w:rPr>
        <w:t>2</w:t>
      </w:r>
      <w:r w:rsidRPr="00B1411A">
        <w:t>.</w:t>
      </w:r>
      <w:r w:rsidR="00EC7948">
        <w:rPr>
          <w:lang w:val="en-US"/>
        </w:rPr>
        <w:t>1</w:t>
      </w:r>
      <w:r w:rsidRPr="00B1411A">
        <w:t>. Он предназначен для создания вопросов с картинками</w:t>
      </w:r>
      <w:r w:rsidR="008A0643" w:rsidRPr="00B1411A">
        <w:t xml:space="preserve"> и может использоваться</w:t>
      </w:r>
      <w:r w:rsidRPr="00B1411A">
        <w:t xml:space="preserve"> только </w:t>
      </w:r>
      <w:r w:rsidR="008A0643" w:rsidRPr="00B1411A">
        <w:t>с</w:t>
      </w:r>
      <w:r w:rsidRPr="00B1411A">
        <w:t xml:space="preserve"> систем</w:t>
      </w:r>
      <w:r w:rsidR="008A0643" w:rsidRPr="00B1411A">
        <w:t>ой</w:t>
      </w:r>
      <w:r w:rsidRPr="00B1411A">
        <w:t xml:space="preserve"> Moodle версии 1.9.х!</w:t>
      </w:r>
      <w:r w:rsidR="00173F67" w:rsidRPr="00B1411A">
        <w:br/>
        <w:t>Описание выглядит как вопрос, на который не нужно отвечать.</w:t>
      </w:r>
    </w:p>
    <w:p w:rsidR="001327B1" w:rsidRPr="002734BF" w:rsidRDefault="001327B1" w:rsidP="001327B1">
      <w:pPr>
        <w:pStyle w:val="af3"/>
      </w:pPr>
      <w:r>
        <w:t>Пробная</w:t>
      </w:r>
      <w:r w:rsidRPr="00BE2D78">
        <w:t xml:space="preserve"> категория</w:t>
      </w:r>
    </w:p>
    <w:p w:rsidR="00154C64" w:rsidRPr="00B1411A" w:rsidRDefault="00D50538" w:rsidP="00154C64">
      <w:pPr>
        <w:pStyle w:val="ae"/>
      </w:pPr>
      <w:r>
        <w:rPr>
          <w:noProof/>
          <w:lang w:eastAsia="ru-RU"/>
        </w:rPr>
        <w:drawing>
          <wp:inline distT="0" distB="0" distL="0" distR="0">
            <wp:extent cx="1879600" cy="1555750"/>
            <wp:effectExtent l="19050" t="0" r="6350" b="0"/>
            <wp:docPr id="1" name="Рисунок 1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4DBA" w:rsidRPr="00B1411A">
        <w:br/>
      </w:r>
      <w:r w:rsidR="00154C64" w:rsidRPr="00B1411A">
        <w:t>Первым космонавтом был Юрий Алексеевич Гагарин.</w:t>
      </w:r>
    </w:p>
    <w:p w:rsidR="008E5496" w:rsidRPr="008E5496" w:rsidRDefault="008E5496" w:rsidP="008E5496">
      <w:pPr>
        <w:pStyle w:val="a8"/>
        <w:rPr>
          <w:lang w:val="ru-RU"/>
        </w:rPr>
      </w:pPr>
      <w:r>
        <w:rPr>
          <w:lang w:val="ru-RU"/>
        </w:rPr>
        <w:t>Этот и следующий вопрос будут помещены в категорию «Пробная категория». Вы также можете указать подкатегории</w:t>
      </w:r>
      <w:r w:rsidR="008C6CE1">
        <w:rPr>
          <w:lang w:val="ru-RU"/>
        </w:rPr>
        <w:t xml:space="preserve"> (как это сделано ниже)</w:t>
      </w:r>
      <w:r>
        <w:rPr>
          <w:lang w:val="ru-RU"/>
        </w:rPr>
        <w:t>, разделяя их косой чертой. Вопросы, находящиеся до выбора категории поместятся в категорию, выбранную при импорте.</w:t>
      </w:r>
    </w:p>
    <w:p w:rsidR="00154C64" w:rsidRPr="00B1411A" w:rsidRDefault="001327B1" w:rsidP="00154C64">
      <w:pPr>
        <w:pStyle w:val="af"/>
      </w:pPr>
      <w:r w:rsidRPr="008E5496">
        <w:t xml:space="preserve"> </w:t>
      </w:r>
      <w:r w:rsidR="00A95EB7">
        <w:rPr>
          <w:lang w:val="en-US"/>
        </w:rPr>
        <w:t>[</w:t>
      </w:r>
      <w:r w:rsidR="00A95EB7">
        <w:t>7</w:t>
      </w:r>
      <w:r w:rsidR="00A95EB7">
        <w:rPr>
          <w:lang w:val="en-US"/>
        </w:rPr>
        <w:t xml:space="preserve">] </w:t>
      </w:r>
      <w:r w:rsidR="00154C64" w:rsidRPr="00B1411A">
        <w:t xml:space="preserve">Берлин – </w:t>
      </w:r>
      <w:r w:rsidR="00173F67" w:rsidRPr="00B1411A">
        <w:t>столица моды.</w:t>
      </w:r>
    </w:p>
    <w:p w:rsidR="00A95EB7" w:rsidRPr="00A95EB7" w:rsidRDefault="00A95EB7" w:rsidP="00A95EB7">
      <w:pPr>
        <w:pStyle w:val="a8"/>
        <w:rPr>
          <w:lang w:val="ru-RU"/>
        </w:rPr>
      </w:pPr>
      <w:r>
        <w:rPr>
          <w:lang w:val="ru-RU"/>
        </w:rPr>
        <w:t>Числовое значение в квадратных скобках позволяет указать цену данного вопроса</w:t>
      </w:r>
    </w:p>
    <w:p w:rsidR="001327B1" w:rsidRPr="001327B1" w:rsidRDefault="001327B1" w:rsidP="001327B1">
      <w:pPr>
        <w:pStyle w:val="af3"/>
      </w:pPr>
      <w:r>
        <w:t>Пробная</w:t>
      </w:r>
      <w:r w:rsidRPr="00BE2D78">
        <w:t xml:space="preserve"> категория</w:t>
      </w:r>
      <w:r>
        <w:rPr>
          <w:lang w:val="en-US"/>
        </w:rPr>
        <w:t>/</w:t>
      </w:r>
      <w:r>
        <w:t>Моя подкатегория</w:t>
      </w:r>
    </w:p>
    <w:p w:rsidR="00173F67" w:rsidRPr="00B1411A" w:rsidRDefault="00173F67" w:rsidP="00173F67">
      <w:pPr>
        <w:pStyle w:val="ad"/>
      </w:pPr>
      <w:r w:rsidRPr="00B1411A">
        <w:t>Укажите столицы стран</w:t>
      </w:r>
    </w:p>
    <w:p w:rsidR="00154C64" w:rsidRPr="00B1411A" w:rsidRDefault="00154C64" w:rsidP="00154C64">
      <w:pPr>
        <w:pStyle w:val="a8"/>
        <w:rPr>
          <w:lang w:val="ru-RU"/>
        </w:rPr>
      </w:pPr>
      <w:r w:rsidRPr="00B1411A">
        <w:rPr>
          <w:lang w:val="ru-RU"/>
        </w:rPr>
        <w:t>Комментарий можно добавить и к вопросу. В вопросе на сопоставление ответов мо</w:t>
      </w:r>
      <w:r w:rsidR="00D21FDB">
        <w:rPr>
          <w:lang w:val="ru-RU"/>
        </w:rPr>
        <w:t>жет быть больше чем утверждений</w:t>
      </w:r>
    </w:p>
    <w:p w:rsidR="00154C64" w:rsidRPr="00B1411A" w:rsidRDefault="00154C64" w:rsidP="00154C64">
      <w:pPr>
        <w:pStyle w:val="a9"/>
        <w:rPr>
          <w:lang w:val="ru-RU"/>
        </w:rPr>
      </w:pPr>
      <w:r w:rsidRPr="00B1411A">
        <w:rPr>
          <w:lang w:val="ru-RU"/>
        </w:rPr>
        <w:t>Америка</w:t>
      </w:r>
    </w:p>
    <w:p w:rsidR="00154C64" w:rsidRPr="00B1411A" w:rsidRDefault="00154C64" w:rsidP="00154C64">
      <w:pPr>
        <w:pStyle w:val="aa"/>
        <w:rPr>
          <w:lang w:val="ru-RU"/>
        </w:rPr>
      </w:pPr>
      <w:r w:rsidRPr="00B1411A">
        <w:rPr>
          <w:lang w:val="ru-RU"/>
        </w:rPr>
        <w:t>Вашингтон</w:t>
      </w:r>
    </w:p>
    <w:p w:rsidR="00BB2502" w:rsidRPr="00B1411A" w:rsidRDefault="00BB2502" w:rsidP="00BB2502">
      <w:pPr>
        <w:pStyle w:val="a9"/>
        <w:rPr>
          <w:lang w:val="ru-RU"/>
        </w:rPr>
      </w:pPr>
      <w:r w:rsidRPr="00B1411A">
        <w:rPr>
          <w:lang w:val="ru-RU"/>
        </w:rPr>
        <w:t>Германия</w:t>
      </w:r>
    </w:p>
    <w:p w:rsidR="00BB2502" w:rsidRPr="00B1411A" w:rsidRDefault="00BB2502" w:rsidP="00BB2502">
      <w:pPr>
        <w:pStyle w:val="aa"/>
        <w:rPr>
          <w:lang w:val="ru-RU"/>
        </w:rPr>
      </w:pPr>
      <w:r w:rsidRPr="00B1411A">
        <w:rPr>
          <w:lang w:val="ru-RU"/>
        </w:rPr>
        <w:t>Берлин</w:t>
      </w:r>
    </w:p>
    <w:p w:rsidR="00154C64" w:rsidRPr="00B1411A" w:rsidRDefault="00154C64" w:rsidP="00154C64">
      <w:pPr>
        <w:pStyle w:val="a9"/>
        <w:rPr>
          <w:lang w:val="ru-RU"/>
        </w:rPr>
      </w:pPr>
      <w:r w:rsidRPr="00B1411A">
        <w:rPr>
          <w:lang w:val="ru-RU"/>
        </w:rPr>
        <w:t>Россия</w:t>
      </w:r>
    </w:p>
    <w:p w:rsidR="00154C64" w:rsidRPr="00B1411A" w:rsidRDefault="00154C64" w:rsidP="00154C64">
      <w:pPr>
        <w:pStyle w:val="aa"/>
        <w:rPr>
          <w:lang w:val="ru-RU"/>
        </w:rPr>
      </w:pPr>
      <w:r w:rsidRPr="00B1411A">
        <w:rPr>
          <w:lang w:val="ru-RU"/>
        </w:rPr>
        <w:t>Москва</w:t>
      </w:r>
    </w:p>
    <w:p w:rsidR="00154C64" w:rsidRPr="00B1411A" w:rsidRDefault="00154C64" w:rsidP="00154C64">
      <w:pPr>
        <w:pStyle w:val="a9"/>
        <w:rPr>
          <w:lang w:val="ru-RU"/>
        </w:rPr>
      </w:pPr>
      <w:r w:rsidRPr="00B1411A">
        <w:rPr>
          <w:lang w:val="ru-RU"/>
        </w:rPr>
        <w:t>Франция</w:t>
      </w:r>
    </w:p>
    <w:p w:rsidR="00154C64" w:rsidRPr="00B1411A" w:rsidRDefault="00154C64" w:rsidP="00154C64">
      <w:pPr>
        <w:pStyle w:val="aa"/>
        <w:rPr>
          <w:lang w:val="ru-RU"/>
        </w:rPr>
      </w:pPr>
      <w:r w:rsidRPr="00B1411A">
        <w:rPr>
          <w:lang w:val="ru-RU"/>
        </w:rPr>
        <w:t>Париж</w:t>
      </w:r>
    </w:p>
    <w:p w:rsidR="00154C64" w:rsidRPr="00B1411A" w:rsidRDefault="00154C64" w:rsidP="00154C64">
      <w:pPr>
        <w:pStyle w:val="a9"/>
        <w:rPr>
          <w:lang w:val="ru-RU"/>
        </w:rPr>
      </w:pPr>
    </w:p>
    <w:p w:rsidR="00154C64" w:rsidRPr="00B1411A" w:rsidRDefault="00154C64" w:rsidP="00154C64">
      <w:pPr>
        <w:pStyle w:val="aa"/>
        <w:rPr>
          <w:lang w:val="ru-RU"/>
        </w:rPr>
      </w:pPr>
      <w:r w:rsidRPr="00B1411A">
        <w:rPr>
          <w:lang w:val="ru-RU"/>
        </w:rPr>
        <w:t>Вена</w:t>
      </w:r>
    </w:p>
    <w:p w:rsidR="00173F67" w:rsidRPr="00B1411A" w:rsidRDefault="009D4782" w:rsidP="00173F67">
      <w:pPr>
        <w:pStyle w:val="ad"/>
      </w:pPr>
      <w:r w:rsidRPr="00B1411A">
        <w:t>[</w:t>
      </w:r>
      <w:r w:rsidR="003D3D54" w:rsidRPr="00B1411A">
        <w:t>no_</w:t>
      </w:r>
      <w:r w:rsidR="00BB2502" w:rsidRPr="00B1411A">
        <w:t xml:space="preserve">shuffle] </w:t>
      </w:r>
      <w:r w:rsidR="00173F67" w:rsidRPr="00B1411A">
        <w:t>Укажите российских императоров в п</w:t>
      </w:r>
      <w:r w:rsidR="00496052">
        <w:t>орядке их появления на престоле</w:t>
      </w:r>
    </w:p>
    <w:p w:rsidR="00815EB4" w:rsidRPr="00B1411A" w:rsidRDefault="00815EB4" w:rsidP="00815EB4">
      <w:pPr>
        <w:pStyle w:val="a8"/>
        <w:rPr>
          <w:lang w:val="ru-RU"/>
        </w:rPr>
      </w:pPr>
      <w:r w:rsidRPr="00B1411A">
        <w:rPr>
          <w:lang w:val="ru-RU"/>
        </w:rPr>
        <w:t>Используя [</w:t>
      </w:r>
      <w:r w:rsidR="003D3D54" w:rsidRPr="00B1411A">
        <w:rPr>
          <w:lang w:val="ru-RU"/>
        </w:rPr>
        <w:t>no_</w:t>
      </w:r>
      <w:r w:rsidRPr="00B1411A">
        <w:rPr>
          <w:lang w:val="ru-RU"/>
        </w:rPr>
        <w:t>shuffle],</w:t>
      </w:r>
      <w:r w:rsidR="00D36A83" w:rsidRPr="00B1411A">
        <w:rPr>
          <w:lang w:val="ru-RU"/>
        </w:rPr>
        <w:t xml:space="preserve"> мы</w:t>
      </w:r>
      <w:r w:rsidRPr="00B1411A">
        <w:rPr>
          <w:lang w:val="ru-RU"/>
        </w:rPr>
        <w:t xml:space="preserve"> заставляем </w:t>
      </w:r>
      <w:r w:rsidR="003D3D54" w:rsidRPr="00B1411A">
        <w:rPr>
          <w:lang w:val="ru-RU"/>
        </w:rPr>
        <w:t>номера отображаться в</w:t>
      </w:r>
      <w:r w:rsidR="00496052">
        <w:rPr>
          <w:lang w:val="ru-RU"/>
        </w:rPr>
        <w:t xml:space="preserve"> выбранном</w:t>
      </w:r>
      <w:r w:rsidR="003D3D54" w:rsidRPr="00B1411A">
        <w:rPr>
          <w:lang w:val="ru-RU"/>
        </w:rPr>
        <w:t xml:space="preserve"> порядке </w:t>
      </w:r>
      <w:r w:rsidRPr="00B1411A">
        <w:rPr>
          <w:lang w:val="ru-RU"/>
        </w:rPr>
        <w:t>вне зависимос</w:t>
      </w:r>
      <w:r w:rsidR="00D21FDB">
        <w:rPr>
          <w:lang w:val="ru-RU"/>
        </w:rPr>
        <w:t>ти от настроек импорта вопросов</w:t>
      </w:r>
    </w:p>
    <w:p w:rsidR="00173F67" w:rsidRPr="00B1411A" w:rsidRDefault="00C910BC" w:rsidP="00173F67">
      <w:pPr>
        <w:pStyle w:val="a9"/>
        <w:rPr>
          <w:lang w:val="ru-RU"/>
        </w:rPr>
      </w:pPr>
      <w:r w:rsidRPr="00B1411A">
        <w:rPr>
          <w:lang w:val="ru-RU"/>
        </w:rPr>
        <w:t>1</w:t>
      </w:r>
    </w:p>
    <w:p w:rsidR="00173F67" w:rsidRPr="00B1411A" w:rsidRDefault="00C910BC" w:rsidP="00173F67">
      <w:pPr>
        <w:pStyle w:val="aa"/>
        <w:rPr>
          <w:lang w:val="ru-RU"/>
        </w:rPr>
      </w:pPr>
      <w:r w:rsidRPr="00B1411A">
        <w:rPr>
          <w:lang w:val="ru-RU"/>
        </w:rPr>
        <w:t>Петр II</w:t>
      </w:r>
    </w:p>
    <w:p w:rsidR="00173F67" w:rsidRPr="00B1411A" w:rsidRDefault="00C910BC" w:rsidP="00173F67">
      <w:pPr>
        <w:pStyle w:val="a9"/>
        <w:rPr>
          <w:lang w:val="ru-RU"/>
        </w:rPr>
      </w:pPr>
      <w:r w:rsidRPr="00B1411A">
        <w:rPr>
          <w:lang w:val="ru-RU"/>
        </w:rPr>
        <w:t>2</w:t>
      </w:r>
    </w:p>
    <w:p w:rsidR="00173F67" w:rsidRPr="00B1411A" w:rsidRDefault="00C910BC" w:rsidP="00173F67">
      <w:pPr>
        <w:pStyle w:val="aa"/>
        <w:rPr>
          <w:lang w:val="ru-RU"/>
        </w:rPr>
      </w:pPr>
      <w:r w:rsidRPr="00B1411A">
        <w:rPr>
          <w:lang w:val="ru-RU"/>
        </w:rPr>
        <w:t>Иван VI</w:t>
      </w:r>
    </w:p>
    <w:p w:rsidR="00F7277A" w:rsidRPr="00B1411A" w:rsidRDefault="00C910BC" w:rsidP="00F7277A">
      <w:pPr>
        <w:pStyle w:val="a9"/>
        <w:rPr>
          <w:lang w:val="ru-RU"/>
        </w:rPr>
      </w:pPr>
      <w:r w:rsidRPr="00B1411A">
        <w:rPr>
          <w:lang w:val="ru-RU"/>
        </w:rPr>
        <w:t>3</w:t>
      </w:r>
    </w:p>
    <w:p w:rsidR="00F7277A" w:rsidRPr="00B1411A" w:rsidRDefault="00C910BC" w:rsidP="00F7277A">
      <w:pPr>
        <w:pStyle w:val="aa"/>
        <w:rPr>
          <w:lang w:val="ru-RU"/>
        </w:rPr>
      </w:pPr>
      <w:r w:rsidRPr="00B1411A">
        <w:rPr>
          <w:lang w:val="ru-RU"/>
        </w:rPr>
        <w:t>Николай I</w:t>
      </w:r>
    </w:p>
    <w:p w:rsidR="00173F67" w:rsidRPr="00B1411A" w:rsidRDefault="00C910BC" w:rsidP="00173F67">
      <w:pPr>
        <w:pStyle w:val="a9"/>
        <w:rPr>
          <w:lang w:val="ru-RU"/>
        </w:rPr>
      </w:pPr>
      <w:r w:rsidRPr="00B1411A">
        <w:rPr>
          <w:lang w:val="ru-RU"/>
        </w:rPr>
        <w:t>4</w:t>
      </w:r>
    </w:p>
    <w:p w:rsidR="00173F67" w:rsidRPr="00B1411A" w:rsidRDefault="00C910BC" w:rsidP="00173F67">
      <w:pPr>
        <w:pStyle w:val="aa"/>
        <w:rPr>
          <w:lang w:val="ru-RU"/>
        </w:rPr>
      </w:pPr>
      <w:r w:rsidRPr="00B1411A">
        <w:rPr>
          <w:lang w:val="ru-RU"/>
        </w:rPr>
        <w:lastRenderedPageBreak/>
        <w:t>Александр III</w:t>
      </w:r>
    </w:p>
    <w:p w:rsidR="007A4B03" w:rsidRPr="00B1411A" w:rsidRDefault="007A4B03" w:rsidP="007A4B03">
      <w:pPr>
        <w:pStyle w:val="af0"/>
      </w:pPr>
      <w:r w:rsidRPr="00B1411A">
        <w:t>Укажите наименьшее простое число</w:t>
      </w:r>
    </w:p>
    <w:p w:rsidR="007A4B03" w:rsidRPr="00B1411A" w:rsidRDefault="007A4B03" w:rsidP="007A4B03">
      <w:pPr>
        <w:pStyle w:val="a0"/>
        <w:rPr>
          <w:lang w:val="ru-RU"/>
        </w:rPr>
      </w:pPr>
      <w:r w:rsidRPr="00B1411A">
        <w:rPr>
          <w:lang w:val="ru-RU"/>
        </w:rPr>
        <w:t>2</w:t>
      </w:r>
    </w:p>
    <w:p w:rsidR="00352BD3" w:rsidRPr="00B1411A" w:rsidRDefault="00352BD3" w:rsidP="00352BD3">
      <w:pPr>
        <w:pStyle w:val="a"/>
        <w:rPr>
          <w:lang w:val="ru-RU"/>
        </w:rPr>
      </w:pPr>
      <w:r w:rsidRPr="00B1411A">
        <w:rPr>
          <w:lang w:val="ru-RU"/>
        </w:rPr>
        <w:t>Текст неверного ответа</w:t>
      </w:r>
      <w:r w:rsidR="000D0674" w:rsidRPr="0081393B">
        <w:rPr>
          <w:lang w:val="ru-RU"/>
        </w:rPr>
        <w:t xml:space="preserve"> </w:t>
      </w:r>
      <w:r w:rsidR="000D0674">
        <w:rPr>
          <w:lang w:val="ru-RU"/>
        </w:rPr>
        <w:t>в числовом вопросе</w:t>
      </w:r>
      <w:r w:rsidRPr="00B1411A">
        <w:rPr>
          <w:lang w:val="ru-RU"/>
        </w:rPr>
        <w:t xml:space="preserve"> игнорируется. Используется только комментарий к нему</w:t>
      </w:r>
    </w:p>
    <w:p w:rsidR="00352BD3" w:rsidRPr="00B1411A" w:rsidRDefault="00352BD3" w:rsidP="00352BD3">
      <w:pPr>
        <w:pStyle w:val="a8"/>
        <w:rPr>
          <w:lang w:val="ru-RU"/>
        </w:rPr>
      </w:pPr>
      <w:r w:rsidRPr="00B1411A">
        <w:rPr>
          <w:lang w:val="ru-RU"/>
        </w:rPr>
        <w:t xml:space="preserve">Данный комментарий будет отображаться </w:t>
      </w:r>
      <w:r w:rsidR="001C023B" w:rsidRPr="00B1411A">
        <w:rPr>
          <w:lang w:val="ru-RU"/>
        </w:rPr>
        <w:t>при</w:t>
      </w:r>
      <w:r w:rsidRPr="00B1411A">
        <w:rPr>
          <w:lang w:val="ru-RU"/>
        </w:rPr>
        <w:t xml:space="preserve"> любо</w:t>
      </w:r>
      <w:r w:rsidR="001C023B" w:rsidRPr="00B1411A">
        <w:rPr>
          <w:lang w:val="ru-RU"/>
        </w:rPr>
        <w:t>м</w:t>
      </w:r>
      <w:r w:rsidRPr="00B1411A">
        <w:rPr>
          <w:lang w:val="ru-RU"/>
        </w:rPr>
        <w:t xml:space="preserve"> неверно</w:t>
      </w:r>
      <w:r w:rsidR="001C023B" w:rsidRPr="00B1411A">
        <w:rPr>
          <w:lang w:val="ru-RU"/>
        </w:rPr>
        <w:t>м ответе</w:t>
      </w:r>
      <w:r w:rsidR="00D21FDB">
        <w:rPr>
          <w:lang w:val="ru-RU"/>
        </w:rPr>
        <w:t xml:space="preserve"> на числовой вопрос</w:t>
      </w:r>
    </w:p>
    <w:p w:rsidR="00154C64" w:rsidRPr="00B1411A" w:rsidRDefault="00154C64" w:rsidP="00154C64">
      <w:pPr>
        <w:pStyle w:val="af0"/>
      </w:pPr>
      <w:r w:rsidRPr="00B1411A">
        <w:t xml:space="preserve">Сколько будет </w:t>
      </w:r>
      <w:r w:rsidR="005356DD" w:rsidRPr="00B1411A">
        <w:t>2+</w:t>
      </w:r>
      <w:r w:rsidRPr="00B1411A">
        <w:t>2*2?</w:t>
      </w:r>
    </w:p>
    <w:p w:rsidR="00154C64" w:rsidRPr="00B1411A" w:rsidRDefault="00154C64" w:rsidP="006D3869">
      <w:pPr>
        <w:pStyle w:val="a0"/>
        <w:rPr>
          <w:lang w:val="ru-RU"/>
        </w:rPr>
      </w:pPr>
      <w:r w:rsidRPr="00B1411A">
        <w:rPr>
          <w:rStyle w:val="a6"/>
          <w:lang w:val="ru-RU"/>
        </w:rPr>
        <w:t>100%</w:t>
      </w:r>
      <w:r w:rsidR="005356DD" w:rsidRPr="00B1411A">
        <w:rPr>
          <w:lang w:val="ru-RU"/>
        </w:rPr>
        <w:t>6</w:t>
      </w:r>
    </w:p>
    <w:p w:rsidR="00154C64" w:rsidRPr="00B1411A" w:rsidRDefault="005356DD" w:rsidP="006D3869">
      <w:pPr>
        <w:pStyle w:val="a0"/>
        <w:rPr>
          <w:lang w:val="ru-RU"/>
        </w:rPr>
      </w:pPr>
      <w:r w:rsidRPr="00B1411A">
        <w:rPr>
          <w:rStyle w:val="a6"/>
          <w:lang w:val="ru-RU"/>
        </w:rPr>
        <w:t>3</w:t>
      </w:r>
      <w:r w:rsidR="00154C64" w:rsidRPr="00B1411A">
        <w:rPr>
          <w:rStyle w:val="a6"/>
          <w:lang w:val="ru-RU"/>
        </w:rPr>
        <w:t>0%</w:t>
      </w:r>
      <w:r w:rsidRPr="00B1411A">
        <w:rPr>
          <w:lang w:val="ru-RU"/>
        </w:rPr>
        <w:t>6</w:t>
      </w:r>
      <w:r w:rsidR="003257AC">
        <w:rPr>
          <w:lang w:val="en-US"/>
        </w:rPr>
        <w:t>:</w:t>
      </w:r>
      <w:r w:rsidRPr="00B1411A">
        <w:rPr>
          <w:lang w:val="ru-RU"/>
        </w:rPr>
        <w:t>2</w:t>
      </w:r>
    </w:p>
    <w:p w:rsidR="00DF4C97" w:rsidRPr="00B71DEB" w:rsidRDefault="00496052" w:rsidP="00DF4C97">
      <w:pPr>
        <w:pStyle w:val="a8"/>
        <w:rPr>
          <w:lang w:val="ru-RU"/>
        </w:rPr>
      </w:pPr>
      <w:r>
        <w:rPr>
          <w:lang w:val="ru-RU"/>
        </w:rPr>
        <w:t>Такая запись</w:t>
      </w:r>
      <w:r w:rsidR="00DF4C97" w:rsidRPr="00B1411A">
        <w:rPr>
          <w:lang w:val="ru-RU"/>
        </w:rPr>
        <w:t xml:space="preserve"> означает </w:t>
      </w:r>
      <w:r w:rsidR="003257AC" w:rsidRPr="003257AC">
        <w:rPr>
          <w:lang w:val="ru-RU"/>
        </w:rPr>
        <w:t>6</w:t>
      </w:r>
      <w:r w:rsidR="003257AC" w:rsidRPr="00B1411A">
        <w:rPr>
          <w:lang w:val="ru-RU"/>
        </w:rPr>
        <w:t>±</w:t>
      </w:r>
      <w:r w:rsidR="003257AC" w:rsidRPr="003257AC">
        <w:rPr>
          <w:lang w:val="ru-RU"/>
        </w:rPr>
        <w:t>2</w:t>
      </w:r>
      <w:r w:rsidR="003257AC">
        <w:rPr>
          <w:lang w:val="ru-RU"/>
        </w:rPr>
        <w:t>, т.е любое</w:t>
      </w:r>
      <w:r w:rsidR="008D6CB8">
        <w:rPr>
          <w:lang w:val="ru-RU"/>
        </w:rPr>
        <w:t xml:space="preserve"> число</w:t>
      </w:r>
      <w:r w:rsidR="00DF4C97" w:rsidRPr="00B1411A">
        <w:rPr>
          <w:lang w:val="ru-RU"/>
        </w:rPr>
        <w:t xml:space="preserve"> от 4 до 8. </w:t>
      </w:r>
      <w:r w:rsidR="008D6CB8">
        <w:rPr>
          <w:lang w:val="ru-RU"/>
        </w:rPr>
        <w:t xml:space="preserve">Обратите внимание, что </w:t>
      </w:r>
      <w:r w:rsidR="008D6CB8">
        <w:rPr>
          <w:lang w:val="en-US"/>
        </w:rPr>
        <w:t>Moodle</w:t>
      </w:r>
      <w:r w:rsidR="008D6CB8">
        <w:rPr>
          <w:lang w:val="ru-RU"/>
        </w:rPr>
        <w:t xml:space="preserve"> проверяет ответы в порядке их следования, поэтому наиболее правильный ответ дол</w:t>
      </w:r>
      <w:r w:rsidR="00B71DEB">
        <w:rPr>
          <w:lang w:val="ru-RU"/>
        </w:rPr>
        <w:t>жен находиться раньше остальных</w:t>
      </w:r>
    </w:p>
    <w:p w:rsidR="00154C64" w:rsidRPr="00B1411A" w:rsidRDefault="00D21FDB" w:rsidP="00154C64">
      <w:pPr>
        <w:pStyle w:val="ab"/>
      </w:pPr>
      <w:r w:rsidRPr="00022C3D">
        <w:t>::</w:t>
      </w:r>
      <w:r>
        <w:t>Название системы</w:t>
      </w:r>
      <w:r w:rsidRPr="00022C3D">
        <w:t>::</w:t>
      </w:r>
      <w:r>
        <w:t xml:space="preserve"> </w:t>
      </w:r>
      <w:r w:rsidR="00154C64" w:rsidRPr="00B1411A">
        <w:t>Как называется система, для которой вы сейчас создаете тестовые вопросы?</w:t>
      </w:r>
    </w:p>
    <w:p w:rsidR="00D21FDB" w:rsidRPr="00D21FDB" w:rsidRDefault="00D21FDB" w:rsidP="00D21FDB">
      <w:pPr>
        <w:pStyle w:val="a8"/>
        <w:rPr>
          <w:lang w:val="ru-RU"/>
        </w:rPr>
      </w:pPr>
      <w:r>
        <w:rPr>
          <w:lang w:val="ru-RU"/>
        </w:rPr>
        <w:t xml:space="preserve">Вы можете указать краткое название вопроса между двойными двоеточиями. Названием также может быть фрагмент самого вопроса, заключите его между ;; и :: чтобы </w:t>
      </w:r>
      <w:r w:rsidR="00B71DEB">
        <w:rPr>
          <w:lang w:val="ru-RU"/>
        </w:rPr>
        <w:t>этот фрагмент</w:t>
      </w:r>
      <w:r>
        <w:rPr>
          <w:lang w:val="ru-RU"/>
        </w:rPr>
        <w:t xml:space="preserve"> остался в тексте вопроса</w:t>
      </w:r>
    </w:p>
    <w:p w:rsidR="00154C64" w:rsidRPr="00B1411A" w:rsidRDefault="00154C64" w:rsidP="006D3869">
      <w:pPr>
        <w:pStyle w:val="a0"/>
        <w:rPr>
          <w:lang w:val="ru-RU"/>
        </w:rPr>
      </w:pPr>
      <w:r w:rsidRPr="00B1411A">
        <w:rPr>
          <w:lang w:val="ru-RU"/>
        </w:rPr>
        <w:t>Moodle</w:t>
      </w:r>
    </w:p>
    <w:p w:rsidR="00154C64" w:rsidRPr="00B1411A" w:rsidRDefault="00154C64" w:rsidP="00154C64">
      <w:pPr>
        <w:pStyle w:val="a8"/>
        <w:rPr>
          <w:lang w:val="ru-RU"/>
        </w:rPr>
      </w:pPr>
      <w:r w:rsidRPr="00B1411A">
        <w:rPr>
          <w:lang w:val="ru-RU"/>
        </w:rPr>
        <w:t>Верно. Это официальное название системы</w:t>
      </w:r>
    </w:p>
    <w:p w:rsidR="00154C64" w:rsidRPr="00B1411A" w:rsidRDefault="00154C64" w:rsidP="006D3869">
      <w:pPr>
        <w:pStyle w:val="a0"/>
        <w:rPr>
          <w:lang w:val="ru-RU"/>
        </w:rPr>
      </w:pPr>
      <w:r w:rsidRPr="00B1411A">
        <w:rPr>
          <w:lang w:val="ru-RU"/>
        </w:rPr>
        <w:t>Моодус</w:t>
      </w:r>
    </w:p>
    <w:p w:rsidR="00154C64" w:rsidRPr="00B1411A" w:rsidRDefault="00154C64" w:rsidP="00154C64">
      <w:pPr>
        <w:pStyle w:val="a8"/>
        <w:rPr>
          <w:lang w:val="ru-RU"/>
        </w:rPr>
      </w:pPr>
      <w:r w:rsidRPr="00B1411A">
        <w:rPr>
          <w:lang w:val="ru-RU"/>
        </w:rPr>
        <w:t>Верно. Это название используют некоторые русскоязычные пользователи</w:t>
      </w:r>
    </w:p>
    <w:p w:rsidR="00154C64" w:rsidRPr="00B1411A" w:rsidRDefault="00F365B1" w:rsidP="00154C64">
      <w:pPr>
        <w:pStyle w:val="a1"/>
      </w:pPr>
      <w:r w:rsidRPr="00F365B1">
        <w:t>[</w:t>
      </w:r>
      <w:r>
        <w:rPr>
          <w:lang w:val="en-US"/>
        </w:rPr>
        <w:t>markdown</w:t>
      </w:r>
      <w:r w:rsidRPr="00F365B1">
        <w:t xml:space="preserve">] </w:t>
      </w:r>
      <w:r w:rsidR="00154C64" w:rsidRPr="00B1411A">
        <w:t>Выберите время года, в котор</w:t>
      </w:r>
      <w:r w:rsidR="00D146BB">
        <w:t>ом</w:t>
      </w:r>
      <w:r w:rsidR="00154C64" w:rsidRPr="00B1411A">
        <w:t xml:space="preserve"> </w:t>
      </w:r>
      <w:r w:rsidRPr="00F365B1">
        <w:t>**</w:t>
      </w:r>
      <w:r w:rsidR="00154C64" w:rsidRPr="00B1411A">
        <w:t>Солнце</w:t>
      </w:r>
      <w:r w:rsidRPr="00F365B1">
        <w:t>**</w:t>
      </w:r>
      <w:r w:rsidR="00154C64" w:rsidRPr="00B1411A">
        <w:t xml:space="preserve"> находится ближе всего к горизонту:</w:t>
      </w:r>
    </w:p>
    <w:p w:rsidR="00D146BB" w:rsidRPr="00D146BB" w:rsidRDefault="00D146BB" w:rsidP="00D146BB">
      <w:pPr>
        <w:pStyle w:val="a8"/>
        <w:rPr>
          <w:lang w:val="en-US"/>
        </w:rPr>
      </w:pPr>
      <w:r>
        <w:rPr>
          <w:lang w:val="ru-RU"/>
        </w:rPr>
        <w:t xml:space="preserve">В начале вопроса можно указать способ форматирования текста вопроса. Доступные значения: </w:t>
      </w:r>
      <w:r>
        <w:rPr>
          <w:lang w:val="en-US"/>
        </w:rPr>
        <w:t>markdown, html, plain</w:t>
      </w:r>
    </w:p>
    <w:p w:rsidR="00154C64" w:rsidRPr="00B1411A" w:rsidRDefault="00154C64" w:rsidP="006D3869">
      <w:pPr>
        <w:pStyle w:val="a"/>
        <w:rPr>
          <w:lang w:val="ru-RU"/>
        </w:rPr>
      </w:pPr>
      <w:r w:rsidRPr="00B1411A">
        <w:rPr>
          <w:lang w:val="ru-RU"/>
        </w:rPr>
        <w:t>лето</w:t>
      </w:r>
    </w:p>
    <w:p w:rsidR="00154C64" w:rsidRPr="00B1411A" w:rsidRDefault="00154C64" w:rsidP="006D3869">
      <w:pPr>
        <w:pStyle w:val="a"/>
        <w:rPr>
          <w:lang w:val="ru-RU"/>
        </w:rPr>
      </w:pPr>
      <w:r w:rsidRPr="00B1411A">
        <w:rPr>
          <w:lang w:val="ru-RU"/>
        </w:rPr>
        <w:t>осень</w:t>
      </w:r>
    </w:p>
    <w:p w:rsidR="00154C64" w:rsidRPr="00B1411A" w:rsidRDefault="00154C64" w:rsidP="006D3869">
      <w:pPr>
        <w:pStyle w:val="a0"/>
        <w:rPr>
          <w:lang w:val="ru-RU"/>
        </w:rPr>
      </w:pPr>
      <w:r w:rsidRPr="00B1411A">
        <w:rPr>
          <w:lang w:val="ru-RU"/>
        </w:rPr>
        <w:t>зима</w:t>
      </w:r>
    </w:p>
    <w:p w:rsidR="00154C64" w:rsidRPr="00B1411A" w:rsidRDefault="00154C64" w:rsidP="006D3869">
      <w:pPr>
        <w:pStyle w:val="a"/>
        <w:rPr>
          <w:lang w:val="ru-RU"/>
        </w:rPr>
      </w:pPr>
      <w:r w:rsidRPr="00B1411A">
        <w:rPr>
          <w:lang w:val="ru-RU"/>
        </w:rPr>
        <w:t>весна</w:t>
      </w:r>
    </w:p>
    <w:p w:rsidR="002E2AA6" w:rsidRPr="00B1411A" w:rsidRDefault="002F29AF" w:rsidP="002E2AA6">
      <w:pPr>
        <w:pStyle w:val="a1"/>
      </w:pPr>
      <w:r w:rsidRPr="00B1411A">
        <w:t xml:space="preserve">[shuffle] </w:t>
      </w:r>
      <w:r w:rsidR="002E2AA6" w:rsidRPr="00B1411A">
        <w:t>Укажите флаг Хорватии:</w:t>
      </w:r>
    </w:p>
    <w:p w:rsidR="00B65726" w:rsidRPr="00AA23CE" w:rsidRDefault="00B65726" w:rsidP="00B65726">
      <w:pPr>
        <w:pStyle w:val="a8"/>
        <w:rPr>
          <w:lang w:val="ru-RU"/>
        </w:rPr>
      </w:pPr>
      <w:r w:rsidRPr="00B1411A">
        <w:rPr>
          <w:lang w:val="ru-RU"/>
        </w:rPr>
        <w:t>Вставляя рисунок, всегда выбирайте для него положение «в тексте»</w:t>
      </w:r>
      <w:r w:rsidR="002F29AF" w:rsidRPr="00B1411A">
        <w:rPr>
          <w:lang w:val="ru-RU"/>
        </w:rPr>
        <w:t>.</w:t>
      </w:r>
      <w:r w:rsidR="002F29AF" w:rsidRPr="00B1411A">
        <w:rPr>
          <w:lang w:val="ru-RU"/>
        </w:rPr>
        <w:br/>
        <w:t xml:space="preserve">Используя [shuffle], мы заставляем </w:t>
      </w:r>
      <w:r w:rsidR="006E1375" w:rsidRPr="00B1411A">
        <w:rPr>
          <w:lang w:val="ru-RU"/>
        </w:rPr>
        <w:t>флаги перемешиваться</w:t>
      </w:r>
      <w:r w:rsidR="002F29AF" w:rsidRPr="00B1411A">
        <w:rPr>
          <w:lang w:val="ru-RU"/>
        </w:rPr>
        <w:t xml:space="preserve"> вне зависимос</w:t>
      </w:r>
      <w:r w:rsidR="00D21FDB">
        <w:rPr>
          <w:lang w:val="ru-RU"/>
        </w:rPr>
        <w:t>ти от настроек импорта вопросов</w:t>
      </w:r>
      <w:r w:rsidR="00AA23CE">
        <w:rPr>
          <w:lang w:val="ru-RU"/>
        </w:rPr>
        <w:t>. Дополнительно здесь указана цена вопроса.</w:t>
      </w:r>
    </w:p>
    <w:p w:rsidR="002E2AA6" w:rsidRPr="00B1411A" w:rsidRDefault="00D50538" w:rsidP="002E2AA6">
      <w:pPr>
        <w:pStyle w:val="a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09600" cy="304800"/>
            <wp:effectExtent l="19050" t="0" r="0" b="0"/>
            <wp:docPr id="3" name="Рисунок 3" descr="bosnia_a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snia_a-01"/>
                    <pic:cNvPicPr>
                      <a:picLocks noChangeAspect="1" noChangeArrowheads="1" noCrop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AA6" w:rsidRPr="00B1411A" w:rsidRDefault="00D50538" w:rsidP="002E2AA6">
      <w:pPr>
        <w:pStyle w:val="a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09600" cy="304800"/>
            <wp:effectExtent l="19050" t="0" r="0" b="0"/>
            <wp:docPr id="4" name="Рисунок 4" descr="serbia_a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rbia_a-01"/>
                    <pic:cNvPicPr>
                      <a:picLocks noChangeAspect="1" noChangeArrowheads="1" noCrop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AA6" w:rsidRPr="00B1411A" w:rsidRDefault="00D50538" w:rsidP="002E2AA6">
      <w:pPr>
        <w:pStyle w:val="a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09600" cy="304800"/>
            <wp:effectExtent l="19050" t="0" r="0" b="0"/>
            <wp:docPr id="5" name="Рисунок 5" descr="croatia_a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oatia_a-01"/>
                    <pic:cNvPicPr>
                      <a:picLocks noChangeAspect="1" noChangeArrowheads="1" noCrop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AA6" w:rsidRPr="00B1411A" w:rsidRDefault="00D50538" w:rsidP="002E2AA6">
      <w:pPr>
        <w:pStyle w:val="a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09600" cy="304800"/>
            <wp:effectExtent l="19050" t="0" r="0" b="0"/>
            <wp:docPr id="6" name="Рисунок 6" descr="macedonia_a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edonia_a-01"/>
                    <pic:cNvPicPr>
                      <a:picLocks noChangeAspect="1" noChangeArrowheads="1" noCrop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CE7" w:rsidRPr="00B1411A" w:rsidRDefault="00BE2CE7" w:rsidP="00BE2CE7">
      <w:pPr>
        <w:pStyle w:val="a1"/>
      </w:pPr>
      <w:r w:rsidRPr="00B1411A">
        <w:t>Выберите из списка млекопитающих:</w:t>
      </w:r>
    </w:p>
    <w:p w:rsidR="000753CB" w:rsidRPr="00B1411A" w:rsidRDefault="000753CB" w:rsidP="000753CB">
      <w:pPr>
        <w:pStyle w:val="a8"/>
        <w:rPr>
          <w:lang w:val="ru-RU"/>
        </w:rPr>
      </w:pPr>
      <w:r w:rsidRPr="00B1411A">
        <w:rPr>
          <w:lang w:val="ru-RU"/>
        </w:rPr>
        <w:lastRenderedPageBreak/>
        <w:t xml:space="preserve">В этом вопросе студент </w:t>
      </w:r>
      <w:r w:rsidR="00C36BFA" w:rsidRPr="00B1411A">
        <w:rPr>
          <w:lang w:val="ru-RU"/>
        </w:rPr>
        <w:t>должен</w:t>
      </w:r>
      <w:r w:rsidRPr="00B1411A">
        <w:rPr>
          <w:lang w:val="ru-RU"/>
        </w:rPr>
        <w:t xml:space="preserve"> выбрать сразу несколько вариантов </w:t>
      </w:r>
      <w:r w:rsidR="00496052">
        <w:rPr>
          <w:lang w:val="ru-RU"/>
        </w:rPr>
        <w:t>ответов. Это становится возможным</w:t>
      </w:r>
      <w:r w:rsidR="003D120B" w:rsidRPr="00B1411A">
        <w:rPr>
          <w:lang w:val="ru-RU"/>
        </w:rPr>
        <w:t>,</w:t>
      </w:r>
      <w:r w:rsidRPr="00B1411A">
        <w:rPr>
          <w:lang w:val="ru-RU"/>
        </w:rPr>
        <w:t xml:space="preserve"> </w:t>
      </w:r>
      <w:r w:rsidR="00C36BFA" w:rsidRPr="00B1411A">
        <w:rPr>
          <w:lang w:val="ru-RU"/>
        </w:rPr>
        <w:t>если все правильные ответы имеют вес менее 100%</w:t>
      </w:r>
    </w:p>
    <w:p w:rsidR="00154C64" w:rsidRPr="00B1411A" w:rsidRDefault="00154C64" w:rsidP="006D3869">
      <w:pPr>
        <w:pStyle w:val="a0"/>
        <w:rPr>
          <w:lang w:val="ru-RU"/>
        </w:rPr>
      </w:pPr>
      <w:r w:rsidRPr="00B1411A">
        <w:rPr>
          <w:rStyle w:val="a6"/>
          <w:lang w:val="ru-RU"/>
        </w:rPr>
        <w:t>30%</w:t>
      </w:r>
      <w:r w:rsidRPr="00B1411A">
        <w:rPr>
          <w:lang w:val="ru-RU"/>
        </w:rPr>
        <w:t>лошадь</w:t>
      </w:r>
    </w:p>
    <w:p w:rsidR="00154C64" w:rsidRPr="00B1411A" w:rsidRDefault="00154C64" w:rsidP="006D3869">
      <w:pPr>
        <w:pStyle w:val="a"/>
        <w:rPr>
          <w:lang w:val="ru-RU"/>
        </w:rPr>
      </w:pPr>
      <w:r w:rsidRPr="00B1411A">
        <w:rPr>
          <w:rStyle w:val="a6"/>
          <w:lang w:val="ru-RU"/>
        </w:rPr>
        <w:t>-50%</w:t>
      </w:r>
      <w:r w:rsidRPr="00B1411A">
        <w:rPr>
          <w:lang w:val="ru-RU"/>
        </w:rPr>
        <w:t>варан</w:t>
      </w:r>
    </w:p>
    <w:p w:rsidR="00154C64" w:rsidRPr="00B1411A" w:rsidRDefault="00154C64" w:rsidP="006D3869">
      <w:pPr>
        <w:pStyle w:val="a0"/>
        <w:rPr>
          <w:lang w:val="ru-RU"/>
        </w:rPr>
      </w:pPr>
      <w:r w:rsidRPr="00B1411A">
        <w:rPr>
          <w:rStyle w:val="a6"/>
          <w:lang w:val="ru-RU"/>
        </w:rPr>
        <w:t>70%</w:t>
      </w:r>
      <w:r w:rsidRPr="00B1411A">
        <w:rPr>
          <w:lang w:val="ru-RU"/>
        </w:rPr>
        <w:t>кит</w:t>
      </w:r>
    </w:p>
    <w:p w:rsidR="00154C64" w:rsidRPr="00B1411A" w:rsidRDefault="00154C64" w:rsidP="006D3869">
      <w:pPr>
        <w:pStyle w:val="a"/>
        <w:rPr>
          <w:lang w:val="ru-RU"/>
        </w:rPr>
      </w:pPr>
      <w:r w:rsidRPr="00B1411A">
        <w:rPr>
          <w:rStyle w:val="a6"/>
          <w:lang w:val="ru-RU"/>
        </w:rPr>
        <w:t>-50%</w:t>
      </w:r>
      <w:r w:rsidRPr="00B1411A">
        <w:rPr>
          <w:lang w:val="ru-RU"/>
        </w:rPr>
        <w:t>филин</w:t>
      </w:r>
    </w:p>
    <w:p w:rsidR="00BE2CE7" w:rsidRPr="00B1411A" w:rsidRDefault="00BE2CE7" w:rsidP="00BE2CE7">
      <w:pPr>
        <w:pStyle w:val="a1"/>
      </w:pPr>
      <w:r w:rsidRPr="00B1411A">
        <w:t>Укажите формулу сохранения массы и энергии:</w:t>
      </w:r>
    </w:p>
    <w:p w:rsidR="00BE2CE7" w:rsidRPr="00B1411A" w:rsidRDefault="00BE2CE7" w:rsidP="00BE2CE7">
      <w:pPr>
        <w:pStyle w:val="a0"/>
        <w:rPr>
          <w:lang w:val="ru-RU"/>
        </w:rPr>
      </w:pPr>
      <w:r w:rsidRPr="00B1411A">
        <w:rPr>
          <w:i/>
          <w:lang w:val="ru-RU"/>
        </w:rPr>
        <w:t>E = mc</w:t>
      </w:r>
      <w:r w:rsidRPr="00B1411A">
        <w:rPr>
          <w:vertAlign w:val="superscript"/>
          <w:lang w:val="ru-RU"/>
        </w:rPr>
        <w:t>2</w:t>
      </w:r>
      <w:r w:rsidRPr="00B1411A">
        <w:rPr>
          <w:lang w:val="ru-RU"/>
        </w:rPr>
        <w:t xml:space="preserve"> </w:t>
      </w:r>
    </w:p>
    <w:p w:rsidR="00BE2CE7" w:rsidRPr="00B1411A" w:rsidRDefault="00BE2CE7" w:rsidP="00BE2CE7">
      <w:pPr>
        <w:pStyle w:val="a8"/>
        <w:rPr>
          <w:lang w:val="ru-RU"/>
        </w:rPr>
      </w:pPr>
      <w:r w:rsidRPr="00B1411A">
        <w:rPr>
          <w:lang w:val="ru-RU"/>
        </w:rPr>
        <w:t>Простые формулы могут состоять из текста, верхних и нижних индексов</w:t>
      </w:r>
    </w:p>
    <w:p w:rsidR="00BE2CE7" w:rsidRPr="00B1411A" w:rsidRDefault="0081393B" w:rsidP="00BE2CE7">
      <w:pPr>
        <w:pStyle w:val="a"/>
        <w:rPr>
          <w:lang w:val="ru-RU"/>
        </w:rPr>
      </w:pPr>
      <w:r w:rsidRPr="00B1411A">
        <w:rPr>
          <w:position w:val="-24"/>
          <w:lang w:val="ru-RU"/>
        </w:rPr>
        <w:object w:dxaOrig="8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pt;height:33pt" o:ole="">
            <v:imagedata r:id="rId10" o:title=""/>
          </v:shape>
          <o:OLEObject Type="Embed" ProgID="Equation.3" ShapeID="_x0000_i1025" DrawAspect="Content" ObjectID="_1468916405" r:id="rId11"/>
        </w:object>
      </w:r>
    </w:p>
    <w:p w:rsidR="00BE2CE7" w:rsidRPr="00B1411A" w:rsidRDefault="00BE2CE7" w:rsidP="00BE2CE7">
      <w:pPr>
        <w:pStyle w:val="a8"/>
        <w:rPr>
          <w:lang w:val="ru-RU"/>
        </w:rPr>
      </w:pPr>
      <w:r w:rsidRPr="00B1411A">
        <w:rPr>
          <w:lang w:val="ru-RU"/>
        </w:rPr>
        <w:t>Формулы, набранные с помощью формульного редактора</w:t>
      </w:r>
      <w:r w:rsidR="00A83B4E" w:rsidRPr="00B1411A">
        <w:rPr>
          <w:lang w:val="ru-RU"/>
        </w:rPr>
        <w:t>,</w:t>
      </w:r>
      <w:r w:rsidRPr="00B1411A">
        <w:rPr>
          <w:lang w:val="ru-RU"/>
        </w:rPr>
        <w:t xml:space="preserve"> превратятся в картинки</w:t>
      </w:r>
      <w:r w:rsidR="00A83B4E" w:rsidRPr="00B1411A">
        <w:rPr>
          <w:lang w:val="ru-RU"/>
        </w:rPr>
        <w:t>,</w:t>
      </w:r>
      <w:r w:rsidRPr="00B1411A">
        <w:rPr>
          <w:lang w:val="ru-RU"/>
        </w:rPr>
        <w:t xml:space="preserve"> и их будет очень трудно редактировать</w:t>
      </w:r>
    </w:p>
    <w:p w:rsidR="00BE2CE7" w:rsidRPr="00B1411A" w:rsidRDefault="00BE2CE7" w:rsidP="00BE2CE7">
      <w:pPr>
        <w:pStyle w:val="a"/>
        <w:rPr>
          <w:lang w:val="ru-RU"/>
        </w:rPr>
      </w:pPr>
      <w:r w:rsidRPr="00B1411A">
        <w:rPr>
          <w:lang w:val="ru-RU"/>
        </w:rPr>
        <w:t>$$F = \gamma \frac{{m_1  \cdot m_2 }}{{r^2 }}$$</w:t>
      </w:r>
    </w:p>
    <w:p w:rsidR="00BE2CE7" w:rsidRPr="00B1411A" w:rsidRDefault="00BE2CE7" w:rsidP="00BE2CE7">
      <w:pPr>
        <w:pStyle w:val="a8"/>
        <w:rPr>
          <w:lang w:val="ru-RU"/>
        </w:rPr>
      </w:pPr>
      <w:r w:rsidRPr="00B1411A">
        <w:rPr>
          <w:lang w:val="ru-RU"/>
        </w:rPr>
        <w:t xml:space="preserve">Формулы в формате TeX легко поддаются редактированию. </w:t>
      </w:r>
      <w:r w:rsidR="00B1411A">
        <w:rPr>
          <w:lang w:val="ru-RU"/>
        </w:rPr>
        <w:t xml:space="preserve">Редактор </w:t>
      </w:r>
      <w:r w:rsidRPr="00B1411A">
        <w:rPr>
          <w:lang w:val="ru-RU"/>
        </w:rPr>
        <w:t xml:space="preserve">MathType умеет конвертировать формулы в этот формат, кроме </w:t>
      </w:r>
      <w:r w:rsidR="00B71DEB" w:rsidRPr="00B1411A">
        <w:rPr>
          <w:lang w:val="ru-RU"/>
        </w:rPr>
        <w:t>того,</w:t>
      </w:r>
      <w:r w:rsidRPr="00B1411A">
        <w:rPr>
          <w:lang w:val="ru-RU"/>
        </w:rPr>
        <w:t xml:space="preserve"> их можно создавать с помощью бесплатных редакторов, таких как TeXaide (аналог Equation для формата TeX)</w:t>
      </w:r>
    </w:p>
    <w:p w:rsidR="00154C64" w:rsidRPr="00B1411A" w:rsidRDefault="00154C64" w:rsidP="00154C64">
      <w:pPr>
        <w:pStyle w:val="ac"/>
      </w:pPr>
      <w:r w:rsidRPr="00B1411A">
        <w:t xml:space="preserve">Великий русский поэт Александр Сергеевич </w:t>
      </w:r>
      <w:r w:rsidRPr="00B1411A">
        <w:rPr>
          <w:rStyle w:val="a7"/>
        </w:rPr>
        <w:t>Пушкин</w:t>
      </w:r>
      <w:r w:rsidRPr="00B1411A">
        <w:t xml:space="preserve"> на</w:t>
      </w:r>
      <w:r w:rsidR="00496052">
        <w:t>писал сказку «Руслан и Людмила»</w:t>
      </w:r>
    </w:p>
    <w:p w:rsidR="0012332B" w:rsidRPr="00B1411A" w:rsidRDefault="0012332B" w:rsidP="00D50538">
      <w:pPr>
        <w:pStyle w:val="af2"/>
        <w:numPr>
          <w:ilvl w:val="0"/>
          <w:numId w:val="0"/>
        </w:numPr>
      </w:pPr>
    </w:p>
    <w:sectPr w:rsidR="0012332B" w:rsidRPr="00B1411A" w:rsidSect="00E65804"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73A9"/>
    <w:multiLevelType w:val="hybridMultilevel"/>
    <w:tmpl w:val="5224B54C"/>
    <w:lvl w:ilvl="0" w:tplc="9FB440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4F96F05"/>
    <w:multiLevelType w:val="hybridMultilevel"/>
    <w:tmpl w:val="47784F7A"/>
    <w:lvl w:ilvl="0" w:tplc="8A3ED9BC">
      <w:start w:val="1"/>
      <w:numFmt w:val="bullet"/>
      <w:pStyle w:val="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58E35B4"/>
    <w:multiLevelType w:val="multilevel"/>
    <w:tmpl w:val="6D862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99CC00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856ECB"/>
    <w:multiLevelType w:val="hybridMultilevel"/>
    <w:tmpl w:val="3D22B1B0"/>
    <w:lvl w:ilvl="0" w:tplc="4E28E272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3EA1C98"/>
    <w:multiLevelType w:val="multilevel"/>
    <w:tmpl w:val="7BBC7A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EC7230"/>
    <w:multiLevelType w:val="multilevel"/>
    <w:tmpl w:val="920C46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28975336"/>
    <w:multiLevelType w:val="hybridMultilevel"/>
    <w:tmpl w:val="201AE8EA"/>
    <w:lvl w:ilvl="0" w:tplc="E256960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85FCD"/>
    <w:multiLevelType w:val="multilevel"/>
    <w:tmpl w:val="6B0C425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6508BE"/>
    <w:multiLevelType w:val="multilevel"/>
    <w:tmpl w:val="241E1F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30600D9A"/>
    <w:multiLevelType w:val="hybridMultilevel"/>
    <w:tmpl w:val="0640458C"/>
    <w:lvl w:ilvl="0" w:tplc="4BD823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125051C"/>
    <w:multiLevelType w:val="hybridMultilevel"/>
    <w:tmpl w:val="6248B97C"/>
    <w:lvl w:ilvl="0" w:tplc="01A43C5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043A8D"/>
    <w:multiLevelType w:val="multilevel"/>
    <w:tmpl w:val="3B32691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FF0000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C542F23"/>
    <w:multiLevelType w:val="hybridMultilevel"/>
    <w:tmpl w:val="3B326918"/>
    <w:lvl w:ilvl="0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07F5B7E"/>
    <w:multiLevelType w:val="hybridMultilevel"/>
    <w:tmpl w:val="A3D49746"/>
    <w:lvl w:ilvl="0" w:tplc="6A906D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99CC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E87188"/>
    <w:multiLevelType w:val="multilevel"/>
    <w:tmpl w:val="E866358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5CE33F52"/>
    <w:multiLevelType w:val="hybridMultilevel"/>
    <w:tmpl w:val="CDE2CDAA"/>
    <w:lvl w:ilvl="0" w:tplc="64322E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D8A399C"/>
    <w:multiLevelType w:val="multilevel"/>
    <w:tmpl w:val="38BA98F4"/>
    <w:lvl w:ilvl="0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61292709"/>
    <w:multiLevelType w:val="multilevel"/>
    <w:tmpl w:val="BFB4E9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1B240B1"/>
    <w:multiLevelType w:val="multilevel"/>
    <w:tmpl w:val="CD326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62F81827"/>
    <w:multiLevelType w:val="multilevel"/>
    <w:tmpl w:val="3D22B1B0"/>
    <w:lvl w:ilvl="0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color w:val="FF0000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64141A2D"/>
    <w:multiLevelType w:val="multilevel"/>
    <w:tmpl w:val="80A487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F81D86"/>
    <w:multiLevelType w:val="hybridMultilevel"/>
    <w:tmpl w:val="FC8C4D88"/>
    <w:lvl w:ilvl="0" w:tplc="E5E2BA1C">
      <w:start w:val="1"/>
      <w:numFmt w:val="decimal"/>
      <w:pStyle w:val="3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73A30848"/>
    <w:multiLevelType w:val="hybridMultilevel"/>
    <w:tmpl w:val="728CCE04"/>
    <w:lvl w:ilvl="0" w:tplc="A204DCA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793364D6"/>
    <w:multiLevelType w:val="hybridMultilevel"/>
    <w:tmpl w:val="A4C80FF4"/>
    <w:lvl w:ilvl="0" w:tplc="C3761B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BE54E4E"/>
    <w:multiLevelType w:val="hybridMultilevel"/>
    <w:tmpl w:val="F1B8AF4C"/>
    <w:lvl w:ilvl="0" w:tplc="0A5EFF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10"/>
  </w:num>
  <w:num w:numId="4">
    <w:abstractNumId w:val="16"/>
  </w:num>
  <w:num w:numId="5">
    <w:abstractNumId w:val="5"/>
  </w:num>
  <w:num w:numId="6">
    <w:abstractNumId w:val="21"/>
  </w:num>
  <w:num w:numId="7">
    <w:abstractNumId w:val="7"/>
  </w:num>
  <w:num w:numId="8">
    <w:abstractNumId w:val="23"/>
  </w:num>
  <w:num w:numId="9">
    <w:abstractNumId w:val="20"/>
  </w:num>
  <w:num w:numId="10">
    <w:abstractNumId w:val="15"/>
  </w:num>
  <w:num w:numId="11">
    <w:abstractNumId w:val="17"/>
  </w:num>
  <w:num w:numId="12">
    <w:abstractNumId w:val="13"/>
  </w:num>
  <w:num w:numId="13">
    <w:abstractNumId w:val="2"/>
  </w:num>
  <w:num w:numId="14">
    <w:abstractNumId w:val="24"/>
  </w:num>
  <w:num w:numId="15">
    <w:abstractNumId w:val="4"/>
  </w:num>
  <w:num w:numId="16">
    <w:abstractNumId w:val="6"/>
  </w:num>
  <w:num w:numId="17">
    <w:abstractNumId w:val="14"/>
  </w:num>
  <w:num w:numId="18">
    <w:abstractNumId w:val="9"/>
  </w:num>
  <w:num w:numId="19">
    <w:abstractNumId w:val="8"/>
  </w:num>
  <w:num w:numId="20">
    <w:abstractNumId w:val="0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3"/>
  </w:num>
  <w:num w:numId="26">
    <w:abstractNumId w:val="19"/>
  </w:num>
  <w:num w:numId="27">
    <w:abstractNumId w:val="12"/>
  </w:num>
  <w:num w:numId="28">
    <w:abstractNumId w:val="11"/>
  </w:num>
  <w:num w:numId="2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stylePaneFormatFilter w:val="3001"/>
  <w:defaultTabStop w:val="720"/>
  <w:characterSpacingControl w:val="doNotCompress"/>
  <w:compat/>
  <w:rsids>
    <w:rsidRoot w:val="00D50538"/>
    <w:rsid w:val="000018BC"/>
    <w:rsid w:val="000040BF"/>
    <w:rsid w:val="00027B72"/>
    <w:rsid w:val="00031067"/>
    <w:rsid w:val="00054C40"/>
    <w:rsid w:val="000637B8"/>
    <w:rsid w:val="00064F06"/>
    <w:rsid w:val="000726AA"/>
    <w:rsid w:val="000753CB"/>
    <w:rsid w:val="000A3164"/>
    <w:rsid w:val="000D0674"/>
    <w:rsid w:val="00112CB0"/>
    <w:rsid w:val="0011799E"/>
    <w:rsid w:val="0012332B"/>
    <w:rsid w:val="001327B1"/>
    <w:rsid w:val="00134B70"/>
    <w:rsid w:val="00154C64"/>
    <w:rsid w:val="0016103A"/>
    <w:rsid w:val="00173F67"/>
    <w:rsid w:val="001872F4"/>
    <w:rsid w:val="001B4FF3"/>
    <w:rsid w:val="001C023B"/>
    <w:rsid w:val="001C2349"/>
    <w:rsid w:val="001D4FC7"/>
    <w:rsid w:val="00203078"/>
    <w:rsid w:val="00206F83"/>
    <w:rsid w:val="00207626"/>
    <w:rsid w:val="002175A0"/>
    <w:rsid w:val="002226ED"/>
    <w:rsid w:val="00224DF7"/>
    <w:rsid w:val="00264F72"/>
    <w:rsid w:val="00266D7E"/>
    <w:rsid w:val="002734BF"/>
    <w:rsid w:val="0027715D"/>
    <w:rsid w:val="00282B2F"/>
    <w:rsid w:val="002B6EBC"/>
    <w:rsid w:val="002C7C4F"/>
    <w:rsid w:val="002E2AA6"/>
    <w:rsid w:val="002F29AF"/>
    <w:rsid w:val="003112B6"/>
    <w:rsid w:val="003257AC"/>
    <w:rsid w:val="00345C94"/>
    <w:rsid w:val="00352BD3"/>
    <w:rsid w:val="00370D67"/>
    <w:rsid w:val="00396079"/>
    <w:rsid w:val="00396BE0"/>
    <w:rsid w:val="003B3263"/>
    <w:rsid w:val="003D120B"/>
    <w:rsid w:val="003D3D54"/>
    <w:rsid w:val="00413752"/>
    <w:rsid w:val="004443EC"/>
    <w:rsid w:val="004475BA"/>
    <w:rsid w:val="00450E3C"/>
    <w:rsid w:val="004564EC"/>
    <w:rsid w:val="0046571F"/>
    <w:rsid w:val="00470D00"/>
    <w:rsid w:val="00482386"/>
    <w:rsid w:val="00490CA8"/>
    <w:rsid w:val="00494DBC"/>
    <w:rsid w:val="00496052"/>
    <w:rsid w:val="00497F50"/>
    <w:rsid w:val="004D0682"/>
    <w:rsid w:val="004E436F"/>
    <w:rsid w:val="004F4B4C"/>
    <w:rsid w:val="00521267"/>
    <w:rsid w:val="00523AFD"/>
    <w:rsid w:val="005356DD"/>
    <w:rsid w:val="00537007"/>
    <w:rsid w:val="005509B7"/>
    <w:rsid w:val="005D51E3"/>
    <w:rsid w:val="006028D8"/>
    <w:rsid w:val="006064E3"/>
    <w:rsid w:val="0061431B"/>
    <w:rsid w:val="00623978"/>
    <w:rsid w:val="00640047"/>
    <w:rsid w:val="00654256"/>
    <w:rsid w:val="006B1CFD"/>
    <w:rsid w:val="006D3869"/>
    <w:rsid w:val="006E1375"/>
    <w:rsid w:val="006E3E6B"/>
    <w:rsid w:val="006E5AAB"/>
    <w:rsid w:val="006E6734"/>
    <w:rsid w:val="006F429F"/>
    <w:rsid w:val="007125BA"/>
    <w:rsid w:val="00713970"/>
    <w:rsid w:val="0071725A"/>
    <w:rsid w:val="00722597"/>
    <w:rsid w:val="0072469C"/>
    <w:rsid w:val="00726BCD"/>
    <w:rsid w:val="00730107"/>
    <w:rsid w:val="0076202F"/>
    <w:rsid w:val="0076365D"/>
    <w:rsid w:val="00767EE0"/>
    <w:rsid w:val="00771813"/>
    <w:rsid w:val="00776F97"/>
    <w:rsid w:val="007A4B03"/>
    <w:rsid w:val="00806947"/>
    <w:rsid w:val="0081393B"/>
    <w:rsid w:val="00815EB4"/>
    <w:rsid w:val="00842C77"/>
    <w:rsid w:val="00845E8D"/>
    <w:rsid w:val="00880B24"/>
    <w:rsid w:val="00885F57"/>
    <w:rsid w:val="00887545"/>
    <w:rsid w:val="00893318"/>
    <w:rsid w:val="008A0643"/>
    <w:rsid w:val="008A22DB"/>
    <w:rsid w:val="008B3A4C"/>
    <w:rsid w:val="008C6CE1"/>
    <w:rsid w:val="008D21E9"/>
    <w:rsid w:val="008D59CB"/>
    <w:rsid w:val="008D6CB8"/>
    <w:rsid w:val="008E5496"/>
    <w:rsid w:val="008E624B"/>
    <w:rsid w:val="00900562"/>
    <w:rsid w:val="00954E8D"/>
    <w:rsid w:val="009958C7"/>
    <w:rsid w:val="009A72A0"/>
    <w:rsid w:val="009B18BE"/>
    <w:rsid w:val="009B5F67"/>
    <w:rsid w:val="009C2EF0"/>
    <w:rsid w:val="009C5894"/>
    <w:rsid w:val="009D3DF1"/>
    <w:rsid w:val="009D4782"/>
    <w:rsid w:val="00A20A15"/>
    <w:rsid w:val="00A22316"/>
    <w:rsid w:val="00A229F5"/>
    <w:rsid w:val="00A24968"/>
    <w:rsid w:val="00A256B2"/>
    <w:rsid w:val="00A2635B"/>
    <w:rsid w:val="00A51410"/>
    <w:rsid w:val="00A73801"/>
    <w:rsid w:val="00A83B4E"/>
    <w:rsid w:val="00A95EB7"/>
    <w:rsid w:val="00AA23CE"/>
    <w:rsid w:val="00AB4DBA"/>
    <w:rsid w:val="00AF2063"/>
    <w:rsid w:val="00AF331F"/>
    <w:rsid w:val="00B1411A"/>
    <w:rsid w:val="00B65726"/>
    <w:rsid w:val="00B71B5E"/>
    <w:rsid w:val="00B71DEB"/>
    <w:rsid w:val="00B86AA0"/>
    <w:rsid w:val="00B928EE"/>
    <w:rsid w:val="00BA1BF1"/>
    <w:rsid w:val="00BB18D4"/>
    <w:rsid w:val="00BB2502"/>
    <w:rsid w:val="00BC0923"/>
    <w:rsid w:val="00BC4B3E"/>
    <w:rsid w:val="00BD6799"/>
    <w:rsid w:val="00BE2CE7"/>
    <w:rsid w:val="00BE2D78"/>
    <w:rsid w:val="00BE4C9A"/>
    <w:rsid w:val="00BE7EB3"/>
    <w:rsid w:val="00C05EAB"/>
    <w:rsid w:val="00C3223D"/>
    <w:rsid w:val="00C35BB1"/>
    <w:rsid w:val="00C36BFA"/>
    <w:rsid w:val="00C773B7"/>
    <w:rsid w:val="00C910BC"/>
    <w:rsid w:val="00CA50C8"/>
    <w:rsid w:val="00CD30F7"/>
    <w:rsid w:val="00D009B3"/>
    <w:rsid w:val="00D020A2"/>
    <w:rsid w:val="00D146BB"/>
    <w:rsid w:val="00D21FDB"/>
    <w:rsid w:val="00D31385"/>
    <w:rsid w:val="00D36A83"/>
    <w:rsid w:val="00D50538"/>
    <w:rsid w:val="00D715A2"/>
    <w:rsid w:val="00D71FB2"/>
    <w:rsid w:val="00D73CF4"/>
    <w:rsid w:val="00D761B0"/>
    <w:rsid w:val="00D86996"/>
    <w:rsid w:val="00D95117"/>
    <w:rsid w:val="00DA2406"/>
    <w:rsid w:val="00DB3DE6"/>
    <w:rsid w:val="00DC7B33"/>
    <w:rsid w:val="00DF4C97"/>
    <w:rsid w:val="00E0351C"/>
    <w:rsid w:val="00E14DDA"/>
    <w:rsid w:val="00E3192F"/>
    <w:rsid w:val="00E5259D"/>
    <w:rsid w:val="00E65804"/>
    <w:rsid w:val="00E67CD9"/>
    <w:rsid w:val="00EC7948"/>
    <w:rsid w:val="00F35097"/>
    <w:rsid w:val="00F365B1"/>
    <w:rsid w:val="00F608D8"/>
    <w:rsid w:val="00F67631"/>
    <w:rsid w:val="00F7277A"/>
    <w:rsid w:val="00F73879"/>
    <w:rsid w:val="00F77C6E"/>
    <w:rsid w:val="00F802B7"/>
    <w:rsid w:val="00F97318"/>
    <w:rsid w:val="00FB162A"/>
    <w:rsid w:val="00FB31A1"/>
    <w:rsid w:val="00FB60E7"/>
    <w:rsid w:val="00FD274B"/>
    <w:rsid w:val="00FF0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Pr>
      <w:sz w:val="24"/>
      <w:szCs w:val="24"/>
      <w:lang w:val="en-US" w:eastAsia="en-US"/>
    </w:rPr>
  </w:style>
  <w:style w:type="paragraph" w:styleId="3">
    <w:name w:val="heading 3"/>
    <w:basedOn w:val="a2"/>
    <w:next w:val="a2"/>
    <w:qFormat/>
    <w:rsid w:val="0016103A"/>
    <w:pPr>
      <w:keepNext/>
      <w:widowControl w:val="0"/>
      <w:numPr>
        <w:numId w:val="6"/>
      </w:numPr>
      <w:tabs>
        <w:tab w:val="clear" w:pos="1440"/>
        <w:tab w:val="num" w:pos="720"/>
      </w:tabs>
      <w:autoSpaceDE w:val="0"/>
      <w:autoSpaceDN w:val="0"/>
      <w:adjustRightInd w:val="0"/>
      <w:spacing w:before="240" w:after="60"/>
      <w:ind w:left="720"/>
      <w:jc w:val="both"/>
      <w:outlineLvl w:val="2"/>
    </w:pPr>
    <w:rPr>
      <w:rFonts w:ascii="Arial" w:hAnsi="Arial" w:cs="Arial"/>
      <w:b/>
      <w:bCs/>
      <w:lang w:val="uk-UA" w:eastAsia="ru-RU"/>
    </w:rPr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</w:style>
  <w:style w:type="character" w:customStyle="1" w:styleId="a6">
    <w:name w:val="ВесОтвета"/>
    <w:basedOn w:val="a3"/>
    <w:rsid w:val="00D86996"/>
    <w:rPr>
      <w:rFonts w:ascii="Arial" w:hAnsi="Arial"/>
      <w:b/>
      <w:color w:val="auto"/>
      <w:spacing w:val="0"/>
      <w:kern w:val="4"/>
      <w:position w:val="0"/>
      <w:sz w:val="20"/>
      <w:szCs w:val="20"/>
      <w:bdr w:val="single" w:sz="4" w:space="0" w:color="auto"/>
      <w:shd w:val="clear" w:color="auto" w:fill="FFFFCC"/>
    </w:rPr>
  </w:style>
  <w:style w:type="character" w:customStyle="1" w:styleId="a7">
    <w:name w:val="Пропуск"/>
    <w:basedOn w:val="a3"/>
    <w:rsid w:val="00726BCD"/>
    <w:rPr>
      <w:bdr w:val="single" w:sz="4" w:space="0" w:color="auto"/>
      <w:shd w:val="clear" w:color="auto" w:fill="CCFFCC"/>
      <w:lang w:val="ru-RU"/>
    </w:rPr>
  </w:style>
  <w:style w:type="paragraph" w:customStyle="1" w:styleId="a8">
    <w:name w:val="Комментарий"/>
    <w:next w:val="a2"/>
    <w:rsid w:val="000D0674"/>
    <w:pPr>
      <w:spacing w:after="120"/>
      <w:ind w:left="567"/>
    </w:pPr>
    <w:rPr>
      <w:rFonts w:ascii="Verdana" w:hAnsi="Verdana"/>
      <w:color w:val="0000FF"/>
      <w:szCs w:val="24"/>
      <w:lang w:val="en-GB" w:eastAsia="en-US"/>
    </w:rPr>
  </w:style>
  <w:style w:type="paragraph" w:customStyle="1" w:styleId="a9">
    <w:name w:val="Утверждение"/>
    <w:next w:val="aa"/>
    <w:rsid w:val="000D0674"/>
    <w:pPr>
      <w:shd w:val="clear" w:color="auto" w:fill="E7F1FF"/>
      <w:ind w:left="284" w:right="1134"/>
    </w:pPr>
    <w:rPr>
      <w:rFonts w:ascii="Verdana" w:hAnsi="Verdana"/>
      <w:szCs w:val="24"/>
      <w:lang w:val="en-GB" w:eastAsia="en-US"/>
    </w:rPr>
  </w:style>
  <w:style w:type="paragraph" w:customStyle="1" w:styleId="a1">
    <w:name w:val="ВопрМножВыбор"/>
    <w:next w:val="a"/>
    <w:rsid w:val="00E0351C"/>
    <w:pPr>
      <w:numPr>
        <w:numId w:val="4"/>
      </w:numPr>
      <w:spacing w:before="240" w:after="120"/>
      <w:outlineLvl w:val="0"/>
    </w:pPr>
    <w:rPr>
      <w:rFonts w:ascii="Arial" w:hAnsi="Arial"/>
      <w:b/>
      <w:sz w:val="24"/>
      <w:szCs w:val="24"/>
      <w:lang w:eastAsia="en-US"/>
    </w:rPr>
  </w:style>
  <w:style w:type="paragraph" w:customStyle="1" w:styleId="a">
    <w:name w:val="НеверныйОтвет"/>
    <w:rsid w:val="006D3869"/>
    <w:pPr>
      <w:numPr>
        <w:numId w:val="29"/>
      </w:numPr>
      <w:spacing w:after="120"/>
    </w:pPr>
    <w:rPr>
      <w:rFonts w:ascii="Verdana" w:hAnsi="Verdana"/>
      <w:color w:val="FF0000"/>
      <w:lang w:val="en-GB" w:eastAsia="en-US"/>
    </w:rPr>
  </w:style>
  <w:style w:type="paragraph" w:customStyle="1" w:styleId="a0">
    <w:name w:val="ВерныйОтвет"/>
    <w:basedOn w:val="a"/>
    <w:rsid w:val="00654256"/>
    <w:pPr>
      <w:numPr>
        <w:numId w:val="16"/>
      </w:numPr>
    </w:pPr>
    <w:rPr>
      <w:color w:val="008000"/>
    </w:rPr>
  </w:style>
  <w:style w:type="paragraph" w:customStyle="1" w:styleId="aa">
    <w:name w:val="ОтветНаУтвержд"/>
    <w:next w:val="a9"/>
    <w:rsid w:val="000D0674"/>
    <w:pPr>
      <w:shd w:val="clear" w:color="auto" w:fill="FFFFCC"/>
      <w:spacing w:after="120"/>
      <w:ind w:left="1134"/>
      <w:jc w:val="right"/>
    </w:pPr>
    <w:rPr>
      <w:rFonts w:ascii="Verdana" w:hAnsi="Verdana"/>
      <w:szCs w:val="24"/>
      <w:lang w:val="en-GB" w:eastAsia="en-US"/>
    </w:rPr>
  </w:style>
  <w:style w:type="paragraph" w:customStyle="1" w:styleId="ab">
    <w:name w:val="ВопрКороткийОтв"/>
    <w:basedOn w:val="a1"/>
    <w:next w:val="a0"/>
    <w:rsid w:val="002C7C4F"/>
  </w:style>
  <w:style w:type="paragraph" w:customStyle="1" w:styleId="ac">
    <w:name w:val="ВопрПропущСлово"/>
    <w:basedOn w:val="a1"/>
    <w:rsid w:val="002C7C4F"/>
  </w:style>
  <w:style w:type="paragraph" w:customStyle="1" w:styleId="ad">
    <w:name w:val="ВопрНаСопоставление"/>
    <w:basedOn w:val="a1"/>
    <w:next w:val="a9"/>
    <w:rsid w:val="002C7C4F"/>
  </w:style>
  <w:style w:type="paragraph" w:customStyle="1" w:styleId="ae">
    <w:name w:val="ВерноеУтвержд"/>
    <w:basedOn w:val="a1"/>
    <w:rsid w:val="002C7C4F"/>
    <w:rPr>
      <w:color w:val="008000"/>
    </w:rPr>
  </w:style>
  <w:style w:type="paragraph" w:customStyle="1" w:styleId="af">
    <w:name w:val="НеверноеУтвержд"/>
    <w:basedOn w:val="a1"/>
    <w:rsid w:val="002C7C4F"/>
    <w:rPr>
      <w:color w:val="FF0000"/>
    </w:rPr>
  </w:style>
  <w:style w:type="paragraph" w:customStyle="1" w:styleId="af0">
    <w:name w:val="ВопрЧисловой"/>
    <w:basedOn w:val="a1"/>
    <w:next w:val="a0"/>
    <w:rsid w:val="002C7C4F"/>
  </w:style>
  <w:style w:type="paragraph" w:customStyle="1" w:styleId="af1">
    <w:name w:val="Описание"/>
    <w:basedOn w:val="a1"/>
    <w:rsid w:val="00954E8D"/>
  </w:style>
  <w:style w:type="paragraph" w:customStyle="1" w:styleId="af2">
    <w:name w:val="ВопрЭссе"/>
    <w:basedOn w:val="ac"/>
    <w:rsid w:val="00154C64"/>
    <w:rPr>
      <w:color w:val="800080"/>
    </w:rPr>
  </w:style>
  <w:style w:type="paragraph" w:customStyle="1" w:styleId="af3">
    <w:name w:val="Категория"/>
    <w:rsid w:val="00E0351C"/>
    <w:pPr>
      <w:shd w:val="clear" w:color="auto" w:fill="FF9900"/>
      <w:spacing w:before="480"/>
      <w:jc w:val="center"/>
    </w:pPr>
    <w:rPr>
      <w:rFonts w:ascii="Arial" w:hAnsi="Arial"/>
      <w:b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oleObject" Target="embeddings/oleObject1.bin"/><Relationship Id="rId5" Type="http://schemas.openxmlformats.org/officeDocument/2006/relationships/image" Target="media/image1.jpeg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f\Downloads\Moodle_FullRussia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Moodle_FullRussian</Template>
  <TotalTime>1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GIFT Template</vt:lpstr>
    </vt:vector>
  </TitlesOfParts>
  <Company>ЗАО "Единство"</Company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GIFT Template</dc:title>
  <dc:creator>gmf</dc:creator>
  <cp:lastModifiedBy>gmf</cp:lastModifiedBy>
  <cp:revision>2</cp:revision>
  <cp:lastPrinted>1601-01-01T00:00:00Z</cp:lastPrinted>
  <dcterms:created xsi:type="dcterms:W3CDTF">2014-08-07T07:33:00Z</dcterms:created>
  <dcterms:modified xsi:type="dcterms:W3CDTF">2014-08-07T07:34:00Z</dcterms:modified>
</cp:coreProperties>
</file>